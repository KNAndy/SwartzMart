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BBB" w:rsidRDefault="008149C5" w:rsidP="008149C5">
      <w:pPr>
        <w:jc w:val="center"/>
        <w:rPr>
          <w:rFonts w:ascii="Baskerville Old Face" w:hAnsi="Baskerville Old Face"/>
          <w:b/>
          <w:sz w:val="72"/>
          <w:szCs w:val="72"/>
          <w:u w:val="single"/>
        </w:rPr>
      </w:pPr>
      <w:r w:rsidRPr="008149C5">
        <w:rPr>
          <w:rFonts w:ascii="Baskerville Old Face" w:hAnsi="Baskerville Old Face"/>
          <w:b/>
          <w:sz w:val="72"/>
          <w:szCs w:val="72"/>
          <w:u w:val="single"/>
        </w:rPr>
        <w:t>TABLE OF CONTENTS</w:t>
      </w:r>
    </w:p>
    <w:p w:rsidR="008149C5" w:rsidRDefault="008149C5" w:rsidP="008149C5">
      <w:pPr>
        <w:jc w:val="center"/>
        <w:rPr>
          <w:rFonts w:ascii="Baskerville Old Face" w:hAnsi="Baskerville Old Face"/>
          <w:b/>
          <w:sz w:val="72"/>
          <w:szCs w:val="72"/>
          <w:u w:val="single"/>
        </w:rPr>
      </w:pPr>
    </w:p>
    <w:p w:rsidR="008149C5" w:rsidRDefault="008149C5" w:rsidP="008149C5">
      <w:pPr>
        <w:pStyle w:val="ListParagraph"/>
        <w:numPr>
          <w:ilvl w:val="0"/>
          <w:numId w:val="1"/>
        </w:numPr>
        <w:rPr>
          <w:rFonts w:ascii="Imprint MT Shadow" w:hAnsi="Imprint MT Shadow"/>
          <w:sz w:val="44"/>
          <w:szCs w:val="44"/>
        </w:rPr>
      </w:pPr>
      <w:r>
        <w:rPr>
          <w:rFonts w:ascii="Imprint MT Shadow" w:hAnsi="Imprint MT Shadow"/>
          <w:sz w:val="44"/>
          <w:szCs w:val="44"/>
        </w:rPr>
        <w:t>Overview of C++ &amp; OOP Concepts</w:t>
      </w:r>
    </w:p>
    <w:p w:rsidR="008149C5" w:rsidRDefault="008149C5" w:rsidP="008149C5">
      <w:pPr>
        <w:pStyle w:val="ListParagraph"/>
        <w:numPr>
          <w:ilvl w:val="0"/>
          <w:numId w:val="1"/>
        </w:numPr>
        <w:rPr>
          <w:rFonts w:ascii="Imprint MT Shadow" w:hAnsi="Imprint MT Shadow"/>
          <w:sz w:val="44"/>
          <w:szCs w:val="44"/>
        </w:rPr>
      </w:pPr>
      <w:r>
        <w:rPr>
          <w:rFonts w:ascii="Imprint MT Shadow" w:hAnsi="Imprint MT Shadow"/>
          <w:sz w:val="44"/>
          <w:szCs w:val="44"/>
        </w:rPr>
        <w:t>Project Description</w:t>
      </w:r>
    </w:p>
    <w:p w:rsidR="008149C5" w:rsidRDefault="008149C5" w:rsidP="008149C5">
      <w:pPr>
        <w:pStyle w:val="ListParagraph"/>
        <w:numPr>
          <w:ilvl w:val="0"/>
          <w:numId w:val="1"/>
        </w:numPr>
        <w:rPr>
          <w:rFonts w:ascii="Imprint MT Shadow" w:hAnsi="Imprint MT Shadow"/>
          <w:sz w:val="44"/>
          <w:szCs w:val="44"/>
        </w:rPr>
      </w:pPr>
      <w:r>
        <w:rPr>
          <w:rFonts w:ascii="Imprint MT Shadow" w:hAnsi="Imprint MT Shadow"/>
          <w:sz w:val="44"/>
          <w:szCs w:val="44"/>
        </w:rPr>
        <w:t>Functions Used</w:t>
      </w:r>
    </w:p>
    <w:p w:rsidR="008149C5" w:rsidRDefault="008149C5" w:rsidP="008149C5">
      <w:pPr>
        <w:pStyle w:val="ListParagraph"/>
        <w:numPr>
          <w:ilvl w:val="0"/>
          <w:numId w:val="1"/>
        </w:numPr>
        <w:rPr>
          <w:rFonts w:ascii="Imprint MT Shadow" w:hAnsi="Imprint MT Shadow"/>
          <w:sz w:val="44"/>
          <w:szCs w:val="44"/>
        </w:rPr>
      </w:pPr>
      <w:r>
        <w:rPr>
          <w:rFonts w:ascii="Imprint MT Shadow" w:hAnsi="Imprint MT Shadow"/>
          <w:sz w:val="44"/>
          <w:szCs w:val="44"/>
        </w:rPr>
        <w:t>Files Used</w:t>
      </w:r>
    </w:p>
    <w:p w:rsidR="008149C5" w:rsidRDefault="008149C5" w:rsidP="008149C5">
      <w:pPr>
        <w:pStyle w:val="ListParagraph"/>
        <w:numPr>
          <w:ilvl w:val="0"/>
          <w:numId w:val="1"/>
        </w:numPr>
        <w:rPr>
          <w:rFonts w:ascii="Imprint MT Shadow" w:hAnsi="Imprint MT Shadow"/>
          <w:sz w:val="44"/>
          <w:szCs w:val="44"/>
        </w:rPr>
      </w:pPr>
      <w:r>
        <w:rPr>
          <w:rFonts w:ascii="Imprint MT Shadow" w:hAnsi="Imprint MT Shadow"/>
          <w:sz w:val="44"/>
          <w:szCs w:val="44"/>
        </w:rPr>
        <w:t>Source Code</w:t>
      </w:r>
    </w:p>
    <w:p w:rsidR="008149C5" w:rsidRDefault="008149C5" w:rsidP="008149C5">
      <w:pPr>
        <w:pStyle w:val="ListParagraph"/>
        <w:numPr>
          <w:ilvl w:val="0"/>
          <w:numId w:val="1"/>
        </w:numPr>
        <w:rPr>
          <w:rFonts w:ascii="Imprint MT Shadow" w:hAnsi="Imprint MT Shadow"/>
          <w:sz w:val="44"/>
          <w:szCs w:val="44"/>
        </w:rPr>
      </w:pPr>
      <w:r>
        <w:rPr>
          <w:rFonts w:ascii="Imprint MT Shadow" w:hAnsi="Imprint MT Shadow"/>
          <w:sz w:val="44"/>
          <w:szCs w:val="44"/>
        </w:rPr>
        <w:t xml:space="preserve">Sample Outputs </w:t>
      </w:r>
    </w:p>
    <w:p w:rsidR="008149C5" w:rsidRDefault="008149C5" w:rsidP="008149C5">
      <w:pPr>
        <w:pStyle w:val="ListParagraph"/>
        <w:numPr>
          <w:ilvl w:val="0"/>
          <w:numId w:val="1"/>
        </w:numPr>
        <w:rPr>
          <w:rFonts w:ascii="Imprint MT Shadow" w:hAnsi="Imprint MT Shadow"/>
          <w:sz w:val="44"/>
          <w:szCs w:val="44"/>
        </w:rPr>
      </w:pPr>
      <w:r>
        <w:rPr>
          <w:rFonts w:ascii="Imprint MT Shadow" w:hAnsi="Imprint MT Shadow"/>
          <w:sz w:val="44"/>
          <w:szCs w:val="44"/>
        </w:rPr>
        <w:t xml:space="preserve">Conclusion </w:t>
      </w:r>
    </w:p>
    <w:p w:rsidR="008149C5" w:rsidRPr="008149C5" w:rsidRDefault="008149C5" w:rsidP="008149C5">
      <w:pPr>
        <w:pStyle w:val="ListParagraph"/>
        <w:numPr>
          <w:ilvl w:val="0"/>
          <w:numId w:val="1"/>
        </w:numPr>
        <w:rPr>
          <w:rFonts w:ascii="Imprint MT Shadow" w:hAnsi="Imprint MT Shadow"/>
          <w:sz w:val="44"/>
          <w:szCs w:val="44"/>
        </w:rPr>
      </w:pPr>
      <w:r>
        <w:rPr>
          <w:rFonts w:ascii="Imprint MT Shadow" w:hAnsi="Imprint MT Shadow"/>
          <w:sz w:val="44"/>
          <w:szCs w:val="44"/>
        </w:rPr>
        <w:t>Bibliography</w:t>
      </w:r>
    </w:p>
    <w:sectPr w:rsidR="008149C5" w:rsidRPr="008149C5" w:rsidSect="004C3B5F">
      <w:pgSz w:w="12240" w:h="15840"/>
      <w:pgMar w:top="1440" w:right="1440" w:bottom="1440" w:left="1440" w:header="720" w:footer="720" w:gutter="0"/>
      <w:pgBorders w:offsetFrom="page">
        <w:top w:val="double" w:sz="4" w:space="24" w:color="002060" w:shadow="1"/>
        <w:left w:val="double" w:sz="4" w:space="24" w:color="002060" w:shadow="1"/>
        <w:bottom w:val="double" w:sz="4" w:space="24" w:color="002060" w:shadow="1"/>
        <w:right w:val="double" w:sz="4" w:space="24" w:color="002060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435D"/>
    <w:multiLevelType w:val="hybridMultilevel"/>
    <w:tmpl w:val="05BAF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883F56"/>
    <w:rsid w:val="0003038A"/>
    <w:rsid w:val="0010077D"/>
    <w:rsid w:val="001A11DA"/>
    <w:rsid w:val="001B463C"/>
    <w:rsid w:val="00210BBB"/>
    <w:rsid w:val="00222408"/>
    <w:rsid w:val="00264FBC"/>
    <w:rsid w:val="00271F86"/>
    <w:rsid w:val="0028628B"/>
    <w:rsid w:val="002B0E02"/>
    <w:rsid w:val="002F2B91"/>
    <w:rsid w:val="002F653A"/>
    <w:rsid w:val="00326A81"/>
    <w:rsid w:val="00396CD6"/>
    <w:rsid w:val="00402AD5"/>
    <w:rsid w:val="00472850"/>
    <w:rsid w:val="00481BA3"/>
    <w:rsid w:val="004C3B5F"/>
    <w:rsid w:val="0057327E"/>
    <w:rsid w:val="006939F4"/>
    <w:rsid w:val="00713F4A"/>
    <w:rsid w:val="00720156"/>
    <w:rsid w:val="0073364A"/>
    <w:rsid w:val="00773A70"/>
    <w:rsid w:val="007A25A7"/>
    <w:rsid w:val="007A2A3F"/>
    <w:rsid w:val="00806249"/>
    <w:rsid w:val="008149C5"/>
    <w:rsid w:val="00883F56"/>
    <w:rsid w:val="008E6098"/>
    <w:rsid w:val="008F4F3B"/>
    <w:rsid w:val="00934FD3"/>
    <w:rsid w:val="00956812"/>
    <w:rsid w:val="00A11930"/>
    <w:rsid w:val="00AD72CF"/>
    <w:rsid w:val="00B005ED"/>
    <w:rsid w:val="00B73047"/>
    <w:rsid w:val="00BB281B"/>
    <w:rsid w:val="00C05874"/>
    <w:rsid w:val="00C346DC"/>
    <w:rsid w:val="00DB3606"/>
    <w:rsid w:val="00DB39B6"/>
    <w:rsid w:val="00E77010"/>
    <w:rsid w:val="00ED6079"/>
    <w:rsid w:val="00EE64FD"/>
    <w:rsid w:val="00F44D8F"/>
    <w:rsid w:val="00FC0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9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Comp. Report1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Sameer</cp:lastModifiedBy>
  <cp:revision>2</cp:revision>
  <dcterms:created xsi:type="dcterms:W3CDTF">2015-08-20T12:21:00Z</dcterms:created>
  <dcterms:modified xsi:type="dcterms:W3CDTF">2015-08-20T12:21:00Z</dcterms:modified>
</cp:coreProperties>
</file>